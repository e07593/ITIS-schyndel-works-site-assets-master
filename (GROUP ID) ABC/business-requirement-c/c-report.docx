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10D5B" w14:textId="77777777" w:rsidR="00A10484" w:rsidRDefault="003A0F24">
      <w:pPr>
        <w:pStyle w:val="Title"/>
      </w:pPr>
      <w:r>
        <w:t>Business Requirement [C]</w:t>
      </w:r>
    </w:p>
    <w:p w14:paraId="03D04E18" w14:textId="3FD4334A" w:rsidR="003F7CDF" w:rsidRDefault="003F7CDF" w:rsidP="00F97A9A">
      <w:pPr>
        <w:pStyle w:val="Heading1"/>
      </w:pPr>
      <w:r>
        <w:t>BR [C].</w:t>
      </w:r>
      <w:r w:rsidR="004820DB">
        <w:t>1 / 2</w:t>
      </w:r>
    </w:p>
    <w:p w14:paraId="0AB1D382" w14:textId="4CEC0159" w:rsidR="001D3A7F" w:rsidRPr="00E121E5" w:rsidRDefault="004820DB" w:rsidP="004820DB">
      <w:pPr>
        <w:pStyle w:val="Heading2"/>
      </w:pPr>
      <w:r>
        <w:rPr>
          <w:u w:val="single"/>
        </w:rPr>
        <w:t>L</w:t>
      </w:r>
      <w:r w:rsidR="00F97A9A" w:rsidRPr="00060643">
        <w:rPr>
          <w:u w:val="single"/>
        </w:rPr>
        <w:t>oad test run</w:t>
      </w:r>
      <w:r>
        <w:rPr>
          <w:u w:val="single"/>
        </w:rPr>
        <w:t>s [AB or HTTPERF]</w:t>
      </w:r>
    </w:p>
    <w:p w14:paraId="0155AD70" w14:textId="77777777" w:rsidR="00E121E5" w:rsidRDefault="00E121E5" w:rsidP="00E121E5">
      <w:pPr>
        <w:pStyle w:val="Heading3"/>
      </w:pPr>
      <w:r>
        <w:t>We next tested the /load/io.php script (this script was run 3 times)</w:t>
      </w:r>
    </w:p>
    <w:p w14:paraId="4EEB590F" w14:textId="77777777" w:rsidR="00E121E5" w:rsidRDefault="00E121E5" w:rsidP="00E121E5">
      <w:r w:rsidRPr="00775E95">
        <w:t xml:space="preserve">ab -c 10 -n 150 -k  </w:t>
      </w:r>
      <w:hyperlink r:id="rId10" w:history="1">
        <w:r w:rsidRPr="009720C8">
          <w:rPr>
            <w:rStyle w:val="Hyperlink"/>
          </w:rPr>
          <w:t>http://YOUR.SERVER.IADDRESS:80/load/io.php</w:t>
        </w:r>
      </w:hyperlink>
      <w:r>
        <w:t xml:space="preserve"> </w:t>
      </w:r>
    </w:p>
    <w:p w14:paraId="35C47735" w14:textId="77777777" w:rsidR="00E121E5" w:rsidRDefault="00E121E5" w:rsidP="00E121E5">
      <w:r>
        <w:t>&lt;&lt;Attach the screenshots of the test results 1&gt;&gt;</w:t>
      </w:r>
    </w:p>
    <w:p w14:paraId="4D1DFAA1" w14:textId="77777777" w:rsidR="00E121E5" w:rsidRDefault="00E121E5" w:rsidP="00E121E5">
      <w:r>
        <w:t>&lt;&lt;Attach the screenshots of the test results 2&gt;&gt;</w:t>
      </w:r>
    </w:p>
    <w:p w14:paraId="1224CC2E" w14:textId="77777777" w:rsidR="00E121E5" w:rsidRDefault="00E121E5" w:rsidP="00E121E5">
      <w:r>
        <w:t>&lt;&lt;Attach the screenshots of the test results 3&gt;&gt;</w:t>
      </w:r>
    </w:p>
    <w:p w14:paraId="28B9C473" w14:textId="77777777" w:rsidR="00E121E5" w:rsidRDefault="00E121E5" w:rsidP="00E121E5"/>
    <w:p w14:paraId="79B22B0B" w14:textId="77777777" w:rsidR="00E121E5" w:rsidRDefault="00E121E5" w:rsidP="00E121E5">
      <w:pPr>
        <w:pStyle w:val="Heading3"/>
      </w:pPr>
      <w:r>
        <w:t>We next tested the /load/cpu.php script (this script was also run 3 times)</w:t>
      </w:r>
    </w:p>
    <w:p w14:paraId="432A38D6" w14:textId="77777777" w:rsidR="00E121E5" w:rsidRDefault="00E121E5" w:rsidP="00E121E5">
      <w:r>
        <w:t>ab -c 10 -n 20</w:t>
      </w:r>
      <w:r w:rsidRPr="00775E95">
        <w:t xml:space="preserve">0 -k  </w:t>
      </w:r>
      <w:hyperlink r:id="rId11" w:history="1">
        <w:r w:rsidRPr="009720C8">
          <w:rPr>
            <w:rStyle w:val="Hyperlink"/>
          </w:rPr>
          <w:t>http://YOUR.SERVER.IADDRESS:80/load/cpu.php</w:t>
        </w:r>
      </w:hyperlink>
      <w:r>
        <w:t xml:space="preserve"> </w:t>
      </w:r>
    </w:p>
    <w:p w14:paraId="45D33CB0" w14:textId="77777777" w:rsidR="00E121E5" w:rsidRDefault="00E121E5" w:rsidP="00E121E5">
      <w:r>
        <w:t>&lt;&lt;Attach the screenshots of the test results 1&gt;&gt;</w:t>
      </w:r>
    </w:p>
    <w:p w14:paraId="53CC08B3" w14:textId="77777777" w:rsidR="00E121E5" w:rsidRDefault="00E121E5" w:rsidP="00E121E5">
      <w:r>
        <w:t>&lt;&lt;Attach the screenshots of the test results 2&gt;&gt;</w:t>
      </w:r>
    </w:p>
    <w:p w14:paraId="55768FEC" w14:textId="77777777" w:rsidR="00E121E5" w:rsidRDefault="00E121E5" w:rsidP="00E121E5">
      <w:r>
        <w:t>&lt;&lt;Attach the screenshots of the test results 3&gt;&gt;</w:t>
      </w:r>
    </w:p>
    <w:p w14:paraId="407C22DB" w14:textId="77777777" w:rsidR="009E4A97" w:rsidRDefault="009E4A97" w:rsidP="00E121E5"/>
    <w:p w14:paraId="75520864" w14:textId="77777777" w:rsidR="009E4A97" w:rsidRPr="009E4A97" w:rsidRDefault="009E4A97" w:rsidP="009E4A97">
      <w:pPr>
        <w:jc w:val="center"/>
        <w:rPr>
          <w:rFonts w:ascii="Consolas" w:hAnsi="Consolas"/>
          <w:b/>
          <w:color w:val="FF0000"/>
        </w:rPr>
      </w:pPr>
      <w:r w:rsidRPr="009E4A97">
        <w:rPr>
          <w:rFonts w:ascii="Consolas" w:hAnsi="Consolas"/>
          <w:b/>
          <w:color w:val="FF0000"/>
        </w:rPr>
        <w:t>&lt;&lt;NOTE TO STUDENTS, THE NUMBERS BELOW ARE JUST A DUMMY PLACEHOLDER NUMBERS, YOU NEED TO EXECUTE THE BENCHMARK TESTS TO GET ACTUAL VALUES&gt;&gt;</w:t>
      </w:r>
    </w:p>
    <w:p w14:paraId="6718E68D" w14:textId="77777777" w:rsidR="00E121E5" w:rsidRDefault="00E121E5" w:rsidP="00E121E5">
      <w:bookmarkStart w:id="0" w:name="_GoBack"/>
      <w:bookmarkEnd w:id="0"/>
    </w:p>
    <w:p w14:paraId="4151A3BD" w14:textId="77777777" w:rsidR="00E121E5" w:rsidRDefault="008D3793" w:rsidP="00E121E5">
      <w:pPr>
        <w:pStyle w:val="Heading3"/>
      </w:pPr>
      <w:r>
        <w:t>Based off the above tests, the following results were received</w:t>
      </w:r>
      <w:r w:rsidR="00E121E5">
        <w:t>: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2789"/>
        <w:gridCol w:w="747"/>
        <w:gridCol w:w="747"/>
        <w:gridCol w:w="747"/>
        <w:gridCol w:w="1270"/>
      </w:tblGrid>
      <w:tr w:rsidR="00E121E5" w:rsidRPr="00775E95" w14:paraId="3DE53B83" w14:textId="77777777" w:rsidTr="007C2054">
        <w:trPr>
          <w:trHeight w:val="300"/>
        </w:trPr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4E71" w14:textId="77777777" w:rsidR="00E121E5" w:rsidRPr="00775E95" w:rsidRDefault="00E121E5" w:rsidP="007C20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All Times Are In Seconds ..</w:t>
            </w:r>
          </w:p>
        </w:tc>
      </w:tr>
      <w:tr w:rsidR="00E121E5" w:rsidRPr="00775E95" w14:paraId="0E1D4A80" w14:textId="77777777" w:rsidTr="007C2054">
        <w:trPr>
          <w:trHeight w:val="300"/>
        </w:trPr>
        <w:tc>
          <w:tcPr>
            <w:tcW w:w="278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1E28F12D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Figure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23B903FF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Test 1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0BDB0D67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 xml:space="preserve">Test 2 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6D9DF1FF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Test 3</w:t>
            </w:r>
          </w:p>
        </w:tc>
        <w:tc>
          <w:tcPr>
            <w:tcW w:w="127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5F59ABB6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Average</w:t>
            </w:r>
          </w:p>
        </w:tc>
      </w:tr>
      <w:tr w:rsidR="00E121E5" w:rsidRPr="00775E95" w14:paraId="4B99D5F5" w14:textId="77777777" w:rsidTr="007C2054">
        <w:trPr>
          <w:trHeight w:val="300"/>
        </w:trPr>
        <w:tc>
          <w:tcPr>
            <w:tcW w:w="278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4BFBAC3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Time Taken for io.php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A6C8F67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200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1C61D9C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220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86AD68B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210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75B56969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210</w:t>
            </w:r>
          </w:p>
        </w:tc>
      </w:tr>
      <w:tr w:rsidR="00E121E5" w:rsidRPr="00775E95" w14:paraId="4843855E" w14:textId="77777777" w:rsidTr="007C2054">
        <w:trPr>
          <w:trHeight w:val="300"/>
        </w:trPr>
        <w:tc>
          <w:tcPr>
            <w:tcW w:w="278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7B1F8BC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Time Taken for cpu.php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1A0313E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10</w:t>
            </w:r>
            <w:r w:rsidR="00E121E5"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98DF568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10</w:t>
            </w:r>
            <w:r w:rsidR="00E121E5"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5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60C877A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110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29B60DFE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105</w:t>
            </w:r>
          </w:p>
        </w:tc>
      </w:tr>
      <w:tr w:rsidR="00E121E5" w:rsidRPr="00775E95" w14:paraId="29D888C3" w14:textId="77777777" w:rsidTr="007C2054">
        <w:trPr>
          <w:trHeight w:val="315"/>
        </w:trPr>
        <w:tc>
          <w:tcPr>
            <w:tcW w:w="278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160348C" w14:textId="77777777" w:rsidR="00E121E5" w:rsidRPr="00775E95" w:rsidRDefault="00E121E5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Final Number Used</w:t>
            </w:r>
            <w:r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 xml:space="preserve"> (just average)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2CCD10D" w14:textId="77777777" w:rsidR="00E121E5" w:rsidRPr="00775E95" w:rsidRDefault="00E121E5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67CB2AB" w14:textId="77777777" w:rsidR="00E121E5" w:rsidRPr="00775E95" w:rsidRDefault="00E121E5" w:rsidP="007C20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8DF26E2" w14:textId="77777777" w:rsidR="00E121E5" w:rsidRPr="00775E95" w:rsidRDefault="00E121E5" w:rsidP="007C20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FFFFFF"/>
              <w:bottom w:val="double" w:sz="6" w:space="0" w:color="auto"/>
              <w:right w:val="nil"/>
            </w:tcBorders>
            <w:shd w:val="clear" w:color="A6A6A6" w:fill="A6A6A6"/>
            <w:noWrap/>
            <w:vAlign w:val="bottom"/>
            <w:hideMark/>
          </w:tcPr>
          <w:p w14:paraId="63E380FE" w14:textId="77777777"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157.5</w:t>
            </w:r>
          </w:p>
        </w:tc>
      </w:tr>
      <w:tr w:rsidR="00E121E5" w:rsidRPr="00775E95" w14:paraId="7FFD94BA" w14:textId="77777777" w:rsidTr="007C2054">
        <w:trPr>
          <w:trHeight w:val="31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574F" w14:textId="77777777" w:rsidR="00E121E5" w:rsidRPr="00775E95" w:rsidRDefault="00E121E5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73EC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193F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7108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365F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  <w:tr w:rsidR="00E121E5" w:rsidRPr="00775E95" w14:paraId="54B2E3CC" w14:textId="77777777" w:rsidTr="007C2054">
        <w:trPr>
          <w:trHeight w:val="31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A8F1" w14:textId="77777777"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10BAE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9DBCA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1BC75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7B9E2" w14:textId="77777777"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</w:tbl>
    <w:p w14:paraId="369B6C82" w14:textId="77777777" w:rsidR="009E4A97" w:rsidRPr="009E4A97" w:rsidRDefault="009E4A97" w:rsidP="009E4A97"/>
    <w:sectPr w:rsidR="009E4A97" w:rsidRPr="009E4A97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A74F9" w14:textId="77777777" w:rsidR="00DF7850" w:rsidRDefault="00DF7850" w:rsidP="00855982">
      <w:pPr>
        <w:spacing w:after="0" w:line="240" w:lineRule="auto"/>
      </w:pPr>
      <w:r>
        <w:separator/>
      </w:r>
    </w:p>
  </w:endnote>
  <w:endnote w:type="continuationSeparator" w:id="0">
    <w:p w14:paraId="5DA4CFAD" w14:textId="77777777" w:rsidR="00DF7850" w:rsidRDefault="00DF785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1BD21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7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7F3D7" w14:textId="77777777" w:rsidR="00DF7850" w:rsidRDefault="00DF7850" w:rsidP="00855982">
      <w:pPr>
        <w:spacing w:after="0" w:line="240" w:lineRule="auto"/>
      </w:pPr>
      <w:r>
        <w:separator/>
      </w:r>
    </w:p>
  </w:footnote>
  <w:footnote w:type="continuationSeparator" w:id="0">
    <w:p w14:paraId="1FA99CB4" w14:textId="77777777" w:rsidR="00DF7850" w:rsidRDefault="00DF785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D76664"/>
    <w:multiLevelType w:val="hybridMultilevel"/>
    <w:tmpl w:val="8C483C68"/>
    <w:lvl w:ilvl="0" w:tplc="EC62FA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13250"/>
    <w:multiLevelType w:val="hybridMultilevel"/>
    <w:tmpl w:val="D4A8E128"/>
    <w:lvl w:ilvl="0" w:tplc="EC62FA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F24"/>
    <w:rsid w:val="00027CEE"/>
    <w:rsid w:val="00060643"/>
    <w:rsid w:val="001D3A7F"/>
    <w:rsid w:val="001D4362"/>
    <w:rsid w:val="002108E5"/>
    <w:rsid w:val="003A0F24"/>
    <w:rsid w:val="003F7CDF"/>
    <w:rsid w:val="004820DB"/>
    <w:rsid w:val="004E15E7"/>
    <w:rsid w:val="005C1EBE"/>
    <w:rsid w:val="006B29A2"/>
    <w:rsid w:val="00732C3E"/>
    <w:rsid w:val="00775E95"/>
    <w:rsid w:val="007833A7"/>
    <w:rsid w:val="00855982"/>
    <w:rsid w:val="008B793A"/>
    <w:rsid w:val="008D3793"/>
    <w:rsid w:val="009E4A97"/>
    <w:rsid w:val="00A10484"/>
    <w:rsid w:val="00A128A5"/>
    <w:rsid w:val="00A737F5"/>
    <w:rsid w:val="00A83D3B"/>
    <w:rsid w:val="00AE32BA"/>
    <w:rsid w:val="00C37BD2"/>
    <w:rsid w:val="00C64122"/>
    <w:rsid w:val="00DF7850"/>
    <w:rsid w:val="00E121E5"/>
    <w:rsid w:val="00F97A9A"/>
    <w:rsid w:val="00FB4C9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22AE"/>
  <w15:chartTrackingRefBased/>
  <w15:docId w15:val="{22ADBDF0-A681-431D-9746-87D2BDF3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C37BD2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775E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0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YOUR.SERVER.IADDRESS:80/load/cpu.php" TargetMode="External"/><Relationship Id="rId5" Type="http://schemas.openxmlformats.org/officeDocument/2006/relationships/styles" Target="styles.xml"/><Relationship Id="rId10" Type="http://schemas.openxmlformats.org/officeDocument/2006/relationships/hyperlink" Target="http://YOUR.SERVER.IADDRESS:80/load/io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Lakhanpal</dc:creator>
  <cp:lastModifiedBy>Anthony Clapp</cp:lastModifiedBy>
  <cp:revision>14</cp:revision>
  <dcterms:created xsi:type="dcterms:W3CDTF">2017-04-27T11:52:00Z</dcterms:created>
  <dcterms:modified xsi:type="dcterms:W3CDTF">2018-09-10T04:14:00Z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