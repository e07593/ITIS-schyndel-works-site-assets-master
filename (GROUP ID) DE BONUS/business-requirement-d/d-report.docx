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8587D" w14:textId="55F96201" w:rsidR="00A10484" w:rsidRDefault="003A0F24">
      <w:pPr>
        <w:pStyle w:val="Title"/>
      </w:pPr>
      <w:r>
        <w:t xml:space="preserve">Business Requirement </w:t>
      </w:r>
      <w:r w:rsidR="006C10F2">
        <w:t>[D]</w:t>
      </w:r>
    </w:p>
    <w:p w14:paraId="0957907A" w14:textId="3C5B9819" w:rsidR="00C37BD2" w:rsidRPr="00855982" w:rsidRDefault="003F7CDF" w:rsidP="00C37BD2">
      <w:pPr>
        <w:pStyle w:val="Heading1"/>
      </w:pPr>
      <w:r>
        <w:t xml:space="preserve">BR </w:t>
      </w:r>
      <w:r w:rsidR="006C10F2">
        <w:t>[D]</w:t>
      </w:r>
      <w:r>
        <w:t>.1</w:t>
      </w:r>
    </w:p>
    <w:p w14:paraId="7F4E3C5B" w14:textId="77777777" w:rsidR="00855982" w:rsidRDefault="00C37BD2" w:rsidP="00C37BD2">
      <w:pPr>
        <w:pStyle w:val="ListParagraph"/>
        <w:numPr>
          <w:ilvl w:val="0"/>
          <w:numId w:val="30"/>
        </w:numPr>
      </w:pPr>
      <w:r>
        <w:t>To begin with, we created a new VM for “Load-</w:t>
      </w:r>
      <w:proofErr w:type="spellStart"/>
      <w:r>
        <w:t>Blanacing</w:t>
      </w:r>
      <w:proofErr w:type="spellEnd"/>
      <w:r>
        <w:t>”</w:t>
      </w:r>
    </w:p>
    <w:p w14:paraId="776E7D6B" w14:textId="77777777" w:rsidR="00C37BD2" w:rsidRDefault="00C37BD2" w:rsidP="00C37BD2">
      <w:pPr>
        <w:pStyle w:val="ListParagraph"/>
        <w:numPr>
          <w:ilvl w:val="0"/>
          <w:numId w:val="30"/>
        </w:numPr>
      </w:pPr>
      <w:r>
        <w:t>Installed apache via a package manager using the following commands:</w:t>
      </w:r>
    </w:p>
    <w:p w14:paraId="64CE7691" w14:textId="77777777" w:rsidR="00C37BD2" w:rsidRDefault="00C37BD2" w:rsidP="00C37BD2">
      <w:pPr>
        <w:pStyle w:val="ListParagraph"/>
        <w:ind w:left="144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br/>
        <w:t>apt-get update</w:t>
      </w:r>
    </w:p>
    <w:p w14:paraId="5FA78CE3" w14:textId="77777777" w:rsidR="00C37BD2" w:rsidRDefault="00C37BD2" w:rsidP="00C37BD2">
      <w:pPr>
        <w:pStyle w:val="ListParagraph"/>
        <w:ind w:left="1440"/>
      </w:pPr>
      <w:r>
        <w:t>apt-get install apache2</w:t>
      </w:r>
      <w:bookmarkStart w:id="0" w:name="_GoBack"/>
      <w:bookmarkEnd w:id="0"/>
    </w:p>
    <w:p w14:paraId="39D4D61A" w14:textId="77777777" w:rsidR="00C37BD2" w:rsidRPr="002108E5" w:rsidRDefault="005C1EBE" w:rsidP="005C1EBE">
      <w:pPr>
        <w:rPr>
          <w:color w:val="FF0000"/>
        </w:rPr>
      </w:pPr>
      <w:r>
        <w:tab/>
      </w:r>
      <w:r>
        <w:tab/>
      </w:r>
      <w:r w:rsidRPr="002108E5">
        <w:rPr>
          <w:color w:val="FF0000"/>
        </w:rPr>
        <w:t>&lt;&lt;Add all other commands executed&gt;&gt;</w:t>
      </w:r>
    </w:p>
    <w:p w14:paraId="35268407" w14:textId="77777777" w:rsidR="00C37BD2" w:rsidRDefault="00C37BD2" w:rsidP="00C37BD2"/>
    <w:p w14:paraId="21A3DF8E" w14:textId="77777777" w:rsidR="003F7CDF" w:rsidRDefault="003F7CDF" w:rsidP="003F7CDF">
      <w:pPr>
        <w:pStyle w:val="ListParagraph"/>
        <w:numPr>
          <w:ilvl w:val="0"/>
          <w:numId w:val="30"/>
        </w:numPr>
      </w:pPr>
      <w:r>
        <w:t>Add the following config to /</w:t>
      </w:r>
      <w:proofErr w:type="spellStart"/>
      <w:r>
        <w:t>etc</w:t>
      </w:r>
      <w:proofErr w:type="spellEnd"/>
      <w:r>
        <w:t>/apache2/sites-enabled/000-default.conf to setup load balancing</w:t>
      </w:r>
    </w:p>
    <w:p w14:paraId="26C40A5A" w14:textId="77777777" w:rsidR="005C1EBE" w:rsidRPr="002108E5" w:rsidRDefault="005C1EBE" w:rsidP="005C1EBE">
      <w:pPr>
        <w:pStyle w:val="ListParagraph"/>
        <w:rPr>
          <w:color w:val="FF0000"/>
        </w:rPr>
      </w:pPr>
      <w:r>
        <w:tab/>
      </w:r>
      <w:r w:rsidRPr="002108E5">
        <w:rPr>
          <w:color w:val="FF0000"/>
        </w:rPr>
        <w:t xml:space="preserve">&lt;&lt;Add all config settings changed in the </w:t>
      </w:r>
      <w:r w:rsidR="00A128A5" w:rsidRPr="002108E5">
        <w:rPr>
          <w:color w:val="FF0000"/>
        </w:rPr>
        <w:t xml:space="preserve">apache </w:t>
      </w:r>
      <w:r w:rsidRPr="002108E5">
        <w:rPr>
          <w:color w:val="FF0000"/>
        </w:rPr>
        <w:t>config&gt;&gt;</w:t>
      </w:r>
    </w:p>
    <w:p w14:paraId="49CDE846" w14:textId="77777777" w:rsidR="003F7CDF" w:rsidRDefault="003F7CDF" w:rsidP="003F7CDF">
      <w:pPr>
        <w:pStyle w:val="ListParagraph"/>
        <w:ind w:left="1416"/>
      </w:pPr>
    </w:p>
    <w:p w14:paraId="7B54AD80" w14:textId="77777777" w:rsidR="003F7CDF" w:rsidRDefault="003F7CDF" w:rsidP="00C37BD2">
      <w:pPr>
        <w:pStyle w:val="Heading1"/>
      </w:pPr>
    </w:p>
    <w:p w14:paraId="7A91132A" w14:textId="52E993E5" w:rsidR="00C37BD2" w:rsidRDefault="003F7CDF" w:rsidP="00C37BD2">
      <w:pPr>
        <w:pStyle w:val="Heading1"/>
      </w:pPr>
      <w:r>
        <w:t xml:space="preserve">BR </w:t>
      </w:r>
      <w:r w:rsidR="006C10F2">
        <w:t>[D]</w:t>
      </w:r>
      <w:r>
        <w:t>.2</w:t>
      </w:r>
    </w:p>
    <w:p w14:paraId="2A992247" w14:textId="77777777" w:rsidR="002108E5" w:rsidRDefault="002108E5" w:rsidP="002108E5">
      <w:r w:rsidRPr="00C64122">
        <w:rPr>
          <w:b/>
          <w:color w:val="FF0000"/>
        </w:rPr>
        <w:t xml:space="preserve">&lt;&lt;Note: here X &amp; Y are actual </w:t>
      </w:r>
      <w:proofErr w:type="spellStart"/>
      <w:r w:rsidRPr="00C64122">
        <w:rPr>
          <w:b/>
          <w:color w:val="FF0000"/>
        </w:rPr>
        <w:t>loadfactor</w:t>
      </w:r>
      <w:proofErr w:type="spellEnd"/>
      <w:r w:rsidRPr="00C64122">
        <w:rPr>
          <w:b/>
          <w:color w:val="FF0000"/>
        </w:rPr>
        <w:t xml:space="preserve"> numbers you choose. Can be any number between 1 (default) and 100, which defines the weighted load to be applied to the member in question. &gt;&gt;</w:t>
      </w:r>
    </w:p>
    <w:p w14:paraId="4FC4C68C" w14:textId="77777777" w:rsidR="003F7CDF" w:rsidRDefault="003F7CDF" w:rsidP="002108E5">
      <w:pPr>
        <w:pStyle w:val="ListParagraph"/>
        <w:numPr>
          <w:ilvl w:val="0"/>
          <w:numId w:val="30"/>
        </w:numPr>
      </w:pPr>
      <w:r>
        <w:t xml:space="preserve">The final </w:t>
      </w:r>
      <w:proofErr w:type="spellStart"/>
      <w:r>
        <w:t>loadfactors</w:t>
      </w:r>
      <w:proofErr w:type="spellEnd"/>
      <w:r>
        <w:t xml:space="preserve"> used were:</w:t>
      </w:r>
    </w:p>
    <w:p w14:paraId="4B01D102" w14:textId="77777777" w:rsidR="003F7CDF" w:rsidRDefault="003F7CDF" w:rsidP="003F7CDF">
      <w:pPr>
        <w:pStyle w:val="ListParagraph"/>
        <w:numPr>
          <w:ilvl w:val="1"/>
          <w:numId w:val="30"/>
        </w:numPr>
        <w:ind w:left="1416"/>
      </w:pPr>
      <w:r>
        <w:t>Web-Server-A: loadfactor=</w:t>
      </w:r>
      <w:r w:rsidR="004E15E7">
        <w:t>X</w:t>
      </w:r>
      <w:r>
        <w:t xml:space="preserve">&lt;&lt;enter your load factor&gt;&gt; </w:t>
      </w:r>
    </w:p>
    <w:p w14:paraId="1FBC2600" w14:textId="77777777" w:rsidR="003F7CDF" w:rsidRDefault="003F7CDF" w:rsidP="003F7CDF">
      <w:pPr>
        <w:pStyle w:val="ListParagraph"/>
        <w:numPr>
          <w:ilvl w:val="1"/>
          <w:numId w:val="30"/>
        </w:numPr>
      </w:pPr>
      <w:r>
        <w:t>Web-Server-B: loadfactor=</w:t>
      </w:r>
      <w:r w:rsidR="004E15E7">
        <w:t>Y</w:t>
      </w:r>
      <w:r>
        <w:t>&lt;&lt;enter your load factor&gt;&gt;</w:t>
      </w:r>
    </w:p>
    <w:p w14:paraId="100A9389" w14:textId="35F39242" w:rsidR="003F7CDF" w:rsidRDefault="003F7CDF" w:rsidP="003F7CDF">
      <w:pPr>
        <w:pStyle w:val="ListParagraph"/>
        <w:numPr>
          <w:ilvl w:val="0"/>
          <w:numId w:val="30"/>
        </w:numPr>
      </w:pPr>
      <w:r>
        <w:t xml:space="preserve">Our reasons for choosing this are highlighted in BR </w:t>
      </w:r>
      <w:r w:rsidR="006C10F2">
        <w:t>[D]</w:t>
      </w:r>
      <w:r>
        <w:t>.3 below.</w:t>
      </w:r>
    </w:p>
    <w:p w14:paraId="00CAB7D4" w14:textId="77777777" w:rsidR="003F7CDF" w:rsidRDefault="003F7CDF" w:rsidP="003F7CDF"/>
    <w:p w14:paraId="7BFAF74F" w14:textId="6C6DF229" w:rsidR="003F7CDF" w:rsidRDefault="003F7CDF" w:rsidP="00F97A9A">
      <w:pPr>
        <w:pStyle w:val="Heading1"/>
      </w:pPr>
      <w:r>
        <w:t xml:space="preserve">BR </w:t>
      </w:r>
      <w:r w:rsidR="006C10F2">
        <w:t>[D]</w:t>
      </w:r>
      <w:r>
        <w:t>.3</w:t>
      </w:r>
    </w:p>
    <w:p w14:paraId="65EE93D9" w14:textId="77777777" w:rsidR="00A737F5" w:rsidRDefault="00A737F5" w:rsidP="00A737F5">
      <w:r>
        <w:t>To deduce the viability of the loadfactor I will be using the time taken for the tests as a metric.</w:t>
      </w:r>
    </w:p>
    <w:p w14:paraId="0CAAE4D8" w14:textId="21CB4313" w:rsidR="004E15E7" w:rsidRPr="00060643" w:rsidRDefault="00F97A9A" w:rsidP="00F97A9A">
      <w:pPr>
        <w:pStyle w:val="Heading2"/>
        <w:rPr>
          <w:u w:val="single"/>
        </w:rPr>
      </w:pPr>
      <w:r w:rsidRPr="00060643">
        <w:rPr>
          <w:u w:val="single"/>
        </w:rPr>
        <w:t xml:space="preserve">Initial load tests run based off </w:t>
      </w:r>
      <w:proofErr w:type="spellStart"/>
      <w:r w:rsidRPr="00060643">
        <w:rPr>
          <w:u w:val="single"/>
        </w:rPr>
        <w:t>LoadFactor</w:t>
      </w:r>
      <w:proofErr w:type="spellEnd"/>
      <w:r w:rsidRPr="00060643">
        <w:rPr>
          <w:u w:val="single"/>
        </w:rPr>
        <w:t xml:space="preserve"> setup in BR </w:t>
      </w:r>
      <w:r w:rsidR="006C10F2">
        <w:rPr>
          <w:u w:val="single"/>
        </w:rPr>
        <w:t>[D]</w:t>
      </w:r>
      <w:r w:rsidRPr="00060643">
        <w:rPr>
          <w:u w:val="single"/>
        </w:rPr>
        <w:t>.3</w:t>
      </w:r>
    </w:p>
    <w:p w14:paraId="1319F35C" w14:textId="77777777" w:rsidR="00A737F5" w:rsidRDefault="00A737F5" w:rsidP="00F97A9A"/>
    <w:p w14:paraId="6599CF6F" w14:textId="77777777" w:rsidR="00C64122" w:rsidRPr="00C64122" w:rsidRDefault="00C64122" w:rsidP="00F97A9A">
      <w:pPr>
        <w:rPr>
          <w:b/>
          <w:color w:val="FF0000"/>
        </w:rPr>
      </w:pPr>
      <w:r w:rsidRPr="00C64122">
        <w:rPr>
          <w:b/>
          <w:color w:val="FF0000"/>
        </w:rPr>
        <w:t xml:space="preserve">&lt;&lt;Note: here X &amp; Y are actual </w:t>
      </w:r>
      <w:proofErr w:type="spellStart"/>
      <w:r w:rsidRPr="00C64122">
        <w:rPr>
          <w:b/>
          <w:color w:val="FF0000"/>
        </w:rPr>
        <w:t>loadfactor</w:t>
      </w:r>
      <w:proofErr w:type="spellEnd"/>
      <w:r w:rsidRPr="00C64122">
        <w:rPr>
          <w:b/>
          <w:color w:val="FF0000"/>
        </w:rPr>
        <w:t xml:space="preserve"> numbers you choose. Can be any number between 1 (default) and 100, which defines the weighted load to be applied to the member in question. &gt;&gt;</w:t>
      </w:r>
    </w:p>
    <w:p w14:paraId="58B7CC4F" w14:textId="77777777" w:rsidR="00F97A9A" w:rsidRDefault="00775E95" w:rsidP="00FB4C92">
      <w:pPr>
        <w:pStyle w:val="Heading3"/>
      </w:pPr>
      <w:r>
        <w:lastRenderedPageBreak/>
        <w:t xml:space="preserve">Here the </w:t>
      </w:r>
      <w:proofErr w:type="spellStart"/>
      <w:r>
        <w:t>l</w:t>
      </w:r>
      <w:r w:rsidR="00A737F5">
        <w:t>oadfactors</w:t>
      </w:r>
      <w:proofErr w:type="spellEnd"/>
      <w:r w:rsidR="00A737F5">
        <w:t xml:space="preserve"> chosen were </w:t>
      </w:r>
      <w:r>
        <w:t>:</w:t>
      </w:r>
    </w:p>
    <w:p w14:paraId="1E25DDA0" w14:textId="77777777" w:rsidR="00C64122" w:rsidRDefault="00775E95" w:rsidP="000E5A5C">
      <w:pPr>
        <w:pStyle w:val="ListParagraph"/>
        <w:numPr>
          <w:ilvl w:val="0"/>
          <w:numId w:val="31"/>
        </w:numPr>
      </w:pPr>
      <w:r>
        <w:t xml:space="preserve">Web-Server-A: </w:t>
      </w:r>
      <w:r w:rsidRPr="00C64122">
        <w:rPr>
          <w:color w:val="FF0000"/>
        </w:rPr>
        <w:t>X</w:t>
      </w:r>
      <w:r w:rsidR="00E121E5" w:rsidRPr="00C64122">
        <w:rPr>
          <w:color w:val="FF0000"/>
        </w:rPr>
        <w:t xml:space="preserve"> </w:t>
      </w:r>
    </w:p>
    <w:p w14:paraId="2DB3FE52" w14:textId="77777777" w:rsidR="00775E95" w:rsidRDefault="00775E95" w:rsidP="000E5A5C">
      <w:pPr>
        <w:pStyle w:val="ListParagraph"/>
        <w:numPr>
          <w:ilvl w:val="0"/>
          <w:numId w:val="31"/>
        </w:numPr>
      </w:pPr>
      <w:r>
        <w:t xml:space="preserve">Web-Server-B: </w:t>
      </w:r>
      <w:r w:rsidRPr="00C64122">
        <w:rPr>
          <w:color w:val="FF0000"/>
        </w:rPr>
        <w:t>Y</w:t>
      </w:r>
    </w:p>
    <w:p w14:paraId="6D30564B" w14:textId="77777777" w:rsidR="00775E95" w:rsidRDefault="00775E95" w:rsidP="00FB4C92">
      <w:pPr>
        <w:pStyle w:val="Heading3"/>
      </w:pPr>
      <w:r>
        <w:t>We next tested the /load/io.php script (this script was run 3 times)</w:t>
      </w:r>
    </w:p>
    <w:p w14:paraId="726B7886" w14:textId="77777777" w:rsidR="00775E95" w:rsidRDefault="00775E95" w:rsidP="00775E95">
      <w:r w:rsidRPr="00775E95">
        <w:t xml:space="preserve">ab -c 10 -n 150 -k  </w:t>
      </w:r>
      <w:hyperlink r:id="rId10" w:history="1">
        <w:r w:rsidRPr="009720C8">
          <w:rPr>
            <w:rStyle w:val="Hyperlink"/>
          </w:rPr>
          <w:t>http://YOUR.SERVER.IADDRESS:80/load/io.php</w:t>
        </w:r>
      </w:hyperlink>
      <w:r>
        <w:t xml:space="preserve"> </w:t>
      </w:r>
    </w:p>
    <w:p w14:paraId="1FFBA17F" w14:textId="77777777" w:rsidR="00FB4C92" w:rsidRDefault="00FB4C92" w:rsidP="00FB4C92">
      <w:r>
        <w:t>&lt;&lt;Attach the screenshots of the test results</w:t>
      </w:r>
      <w:r w:rsidR="00AE32BA">
        <w:t xml:space="preserve"> 1</w:t>
      </w:r>
      <w:r>
        <w:t>&gt;&gt;</w:t>
      </w:r>
    </w:p>
    <w:p w14:paraId="136F3F82" w14:textId="77777777" w:rsidR="00FB4C92" w:rsidRDefault="00FB4C92" w:rsidP="00775E95">
      <w:r>
        <w:t xml:space="preserve">&lt;&lt;Attach </w:t>
      </w:r>
      <w:r w:rsidR="00AE32BA">
        <w:t xml:space="preserve">the </w:t>
      </w:r>
      <w:r>
        <w:t>screenshots of the test results</w:t>
      </w:r>
      <w:r w:rsidR="00AE32BA">
        <w:t xml:space="preserve"> 2</w:t>
      </w:r>
      <w:r>
        <w:t>&gt;&gt;</w:t>
      </w:r>
    </w:p>
    <w:p w14:paraId="2DE424CF" w14:textId="77777777" w:rsidR="00FB4C92" w:rsidRDefault="00FB4C92" w:rsidP="00FB4C92">
      <w:r>
        <w:t>&lt;&lt;Attach the screenshots of the test results</w:t>
      </w:r>
      <w:r w:rsidR="00AE32BA">
        <w:t xml:space="preserve"> 3</w:t>
      </w:r>
      <w:r>
        <w:t>&gt;&gt;</w:t>
      </w:r>
    </w:p>
    <w:p w14:paraId="2464F716" w14:textId="77777777" w:rsidR="00FB4C92" w:rsidRDefault="00FB4C92" w:rsidP="00775E95"/>
    <w:p w14:paraId="5067D152" w14:textId="77777777" w:rsidR="00775E95" w:rsidRDefault="00775E95" w:rsidP="00AE32BA">
      <w:pPr>
        <w:pStyle w:val="Heading3"/>
      </w:pPr>
      <w:r>
        <w:t>We next tested the /load/cpu.php script (this script was also run 3 times)</w:t>
      </w:r>
    </w:p>
    <w:p w14:paraId="39D617D2" w14:textId="77777777" w:rsidR="00FB4C92" w:rsidRDefault="00FB4C92" w:rsidP="00775E95">
      <w:r>
        <w:t>ab -c 10 -n 20</w:t>
      </w:r>
      <w:r w:rsidRPr="00775E95">
        <w:t xml:space="preserve">0 -k  </w:t>
      </w:r>
      <w:hyperlink r:id="rId11" w:history="1">
        <w:r w:rsidRPr="009720C8">
          <w:rPr>
            <w:rStyle w:val="Hyperlink"/>
          </w:rPr>
          <w:t>http://YOUR.SERVER.IADDRESS:80/load/cpu.php</w:t>
        </w:r>
      </w:hyperlink>
      <w:r>
        <w:t xml:space="preserve"> </w:t>
      </w:r>
    </w:p>
    <w:p w14:paraId="655CB5BE" w14:textId="77777777" w:rsidR="00AE32BA" w:rsidRDefault="00AE32BA" w:rsidP="00AE32BA">
      <w:r>
        <w:t>&lt;&lt;Attach the screenshots of the test results 1&gt;&gt;</w:t>
      </w:r>
    </w:p>
    <w:p w14:paraId="30B52DCA" w14:textId="77777777" w:rsidR="00AE32BA" w:rsidRDefault="00AE32BA" w:rsidP="00AE32BA">
      <w:r>
        <w:t>&lt;&lt;Attach the screenshots of the test results 2&gt;&gt;</w:t>
      </w:r>
    </w:p>
    <w:p w14:paraId="31AA6A36" w14:textId="77777777" w:rsidR="00AE32BA" w:rsidRDefault="00AE32BA" w:rsidP="00AE32BA">
      <w:r>
        <w:t>&lt;&lt;Attach the screenshots of the test results 3&gt;&gt;</w:t>
      </w:r>
    </w:p>
    <w:p w14:paraId="71B96C8F" w14:textId="77777777" w:rsidR="00A83D3B" w:rsidRDefault="00A83D3B" w:rsidP="00775E95"/>
    <w:p w14:paraId="7186AD12" w14:textId="77777777" w:rsidR="009E4A97" w:rsidRPr="009E4A97" w:rsidRDefault="009E4A97" w:rsidP="009E4A97">
      <w:pPr>
        <w:jc w:val="center"/>
        <w:rPr>
          <w:rFonts w:ascii="Consolas" w:hAnsi="Consolas"/>
          <w:b/>
          <w:color w:val="FF0000"/>
        </w:rPr>
      </w:pPr>
      <w:r w:rsidRPr="009E4A97">
        <w:rPr>
          <w:rFonts w:ascii="Consolas" w:hAnsi="Consolas"/>
          <w:b/>
          <w:color w:val="FF0000"/>
        </w:rPr>
        <w:t>&lt;&lt;NOTE TO STUDENTS, THE NUMBERS BELOW ARE JUST A DUMMY PLACEHOLDER NUMBERS, YOU NEED TO EXECUTE THE BENCHMARK TESTS TO GET ACTUAL VALUES&gt;&gt;</w:t>
      </w:r>
    </w:p>
    <w:p w14:paraId="56AA86F2" w14:textId="77777777" w:rsidR="00775E95" w:rsidRDefault="00775E95" w:rsidP="00AE32BA">
      <w:pPr>
        <w:pStyle w:val="Heading3"/>
      </w:pPr>
      <w:r>
        <w:t xml:space="preserve">Based off </w:t>
      </w:r>
      <w:r w:rsidR="008D3793">
        <w:t>the above tests</w:t>
      </w:r>
      <w:r>
        <w:t>, the following results were received:</w:t>
      </w:r>
    </w:p>
    <w:tbl>
      <w:tblPr>
        <w:tblW w:w="6300" w:type="dxa"/>
        <w:tblLook w:val="04A0" w:firstRow="1" w:lastRow="0" w:firstColumn="1" w:lastColumn="0" w:noHBand="0" w:noVBand="1"/>
      </w:tblPr>
      <w:tblGrid>
        <w:gridCol w:w="2789"/>
        <w:gridCol w:w="747"/>
        <w:gridCol w:w="747"/>
        <w:gridCol w:w="747"/>
        <w:gridCol w:w="1270"/>
      </w:tblGrid>
      <w:tr w:rsidR="00775E95" w:rsidRPr="00775E95" w14:paraId="3211F1EC" w14:textId="77777777" w:rsidTr="00775E95">
        <w:trPr>
          <w:trHeight w:val="300"/>
        </w:trPr>
        <w:tc>
          <w:tcPr>
            <w:tcW w:w="63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7D20C" w14:textId="77777777" w:rsidR="00775E95" w:rsidRPr="00775E95" w:rsidRDefault="00775E95" w:rsidP="00775E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color w:val="000000"/>
                <w:lang w:val="en-AU" w:eastAsia="en-AU"/>
              </w:rPr>
              <w:t>All Times Are In Seconds ..</w:t>
            </w:r>
          </w:p>
        </w:tc>
      </w:tr>
      <w:tr w:rsidR="00775E95" w:rsidRPr="00775E95" w14:paraId="21D3DCDD" w14:textId="77777777" w:rsidTr="00775E95">
        <w:trPr>
          <w:trHeight w:val="300"/>
        </w:trPr>
        <w:tc>
          <w:tcPr>
            <w:tcW w:w="2789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14:paraId="757AC339" w14:textId="77777777" w:rsidR="00775E95" w:rsidRPr="00775E95" w:rsidRDefault="00775E95" w:rsidP="00775E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b/>
                <w:bCs/>
                <w:color w:val="FFFFFF"/>
                <w:lang w:val="en-AU" w:eastAsia="en-AU"/>
              </w:rPr>
              <w:t>Figure</w:t>
            </w:r>
          </w:p>
        </w:tc>
        <w:tc>
          <w:tcPr>
            <w:tcW w:w="747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14:paraId="01A04F68" w14:textId="77777777" w:rsidR="00775E95" w:rsidRPr="00775E95" w:rsidRDefault="00775E95" w:rsidP="00775E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b/>
                <w:bCs/>
                <w:color w:val="FFFFFF"/>
                <w:lang w:val="en-AU" w:eastAsia="en-AU"/>
              </w:rPr>
              <w:t>Test 1</w:t>
            </w:r>
          </w:p>
        </w:tc>
        <w:tc>
          <w:tcPr>
            <w:tcW w:w="747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14:paraId="7E12F942" w14:textId="77777777" w:rsidR="00775E95" w:rsidRPr="00775E95" w:rsidRDefault="00775E95" w:rsidP="00775E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b/>
                <w:bCs/>
                <w:color w:val="FFFFFF"/>
                <w:lang w:val="en-AU" w:eastAsia="en-AU"/>
              </w:rPr>
              <w:t xml:space="preserve">Test 2 </w:t>
            </w:r>
          </w:p>
        </w:tc>
        <w:tc>
          <w:tcPr>
            <w:tcW w:w="747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14:paraId="38F146D3" w14:textId="77777777" w:rsidR="00775E95" w:rsidRPr="00775E95" w:rsidRDefault="00775E95" w:rsidP="00775E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b/>
                <w:bCs/>
                <w:color w:val="FFFFFF"/>
                <w:lang w:val="en-AU" w:eastAsia="en-AU"/>
              </w:rPr>
              <w:t>Test 3</w:t>
            </w:r>
          </w:p>
        </w:tc>
        <w:tc>
          <w:tcPr>
            <w:tcW w:w="127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14:paraId="1B36D69C" w14:textId="77777777" w:rsidR="00775E95" w:rsidRPr="00775E95" w:rsidRDefault="00775E95" w:rsidP="00775E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b/>
                <w:bCs/>
                <w:color w:val="FFFFFF"/>
                <w:lang w:val="en-AU" w:eastAsia="en-AU"/>
              </w:rPr>
              <w:t>Average</w:t>
            </w:r>
          </w:p>
        </w:tc>
      </w:tr>
      <w:tr w:rsidR="00775E95" w:rsidRPr="00775E95" w14:paraId="4A96C40B" w14:textId="77777777" w:rsidTr="00775E95">
        <w:trPr>
          <w:trHeight w:val="300"/>
        </w:trPr>
        <w:tc>
          <w:tcPr>
            <w:tcW w:w="278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57CCDAFB" w14:textId="77777777" w:rsidR="00775E95" w:rsidRPr="00775E95" w:rsidRDefault="00775E95" w:rsidP="00775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color w:val="000000"/>
                <w:lang w:val="en-AU" w:eastAsia="en-AU"/>
              </w:rPr>
              <w:t>Time Taken for io.php</w:t>
            </w:r>
          </w:p>
        </w:tc>
        <w:tc>
          <w:tcPr>
            <w:tcW w:w="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68F9C113" w14:textId="77777777" w:rsidR="00775E95" w:rsidRPr="00775E95" w:rsidRDefault="00775E95" w:rsidP="00775E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color w:val="FF0000"/>
                <w:lang w:val="en-AU" w:eastAsia="en-AU"/>
              </w:rPr>
              <w:t>300</w:t>
            </w:r>
          </w:p>
        </w:tc>
        <w:tc>
          <w:tcPr>
            <w:tcW w:w="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5070D356" w14:textId="77777777" w:rsidR="00775E95" w:rsidRPr="00775E95" w:rsidRDefault="00775E95" w:rsidP="00775E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color w:val="FF0000"/>
                <w:lang w:val="en-AU" w:eastAsia="en-AU"/>
              </w:rPr>
              <w:t>301</w:t>
            </w:r>
          </w:p>
        </w:tc>
        <w:tc>
          <w:tcPr>
            <w:tcW w:w="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1368777E" w14:textId="77777777" w:rsidR="00775E95" w:rsidRPr="00775E95" w:rsidRDefault="00775E95" w:rsidP="00775E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color w:val="FF0000"/>
                <w:lang w:val="en-AU" w:eastAsia="en-AU"/>
              </w:rPr>
              <w:t>305</w:t>
            </w:r>
          </w:p>
        </w:tc>
        <w:tc>
          <w:tcPr>
            <w:tcW w:w="1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29BCC9CF" w14:textId="77777777" w:rsidR="00775E95" w:rsidRPr="00775E95" w:rsidRDefault="00775E95" w:rsidP="00775E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color w:val="FF0000"/>
                <w:lang w:val="en-AU" w:eastAsia="en-AU"/>
              </w:rPr>
              <w:t>302</w:t>
            </w:r>
          </w:p>
        </w:tc>
      </w:tr>
      <w:tr w:rsidR="00775E95" w:rsidRPr="00775E95" w14:paraId="336CEB45" w14:textId="77777777" w:rsidTr="00775E95">
        <w:trPr>
          <w:trHeight w:val="300"/>
        </w:trPr>
        <w:tc>
          <w:tcPr>
            <w:tcW w:w="278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4EBBC88" w14:textId="77777777" w:rsidR="00775E95" w:rsidRPr="00775E95" w:rsidRDefault="00775E95" w:rsidP="00775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color w:val="000000"/>
                <w:lang w:val="en-AU" w:eastAsia="en-AU"/>
              </w:rPr>
              <w:t>Time Taken for cpu.php</w:t>
            </w:r>
          </w:p>
        </w:tc>
        <w:tc>
          <w:tcPr>
            <w:tcW w:w="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32AC5B6A" w14:textId="77777777" w:rsidR="00775E95" w:rsidRPr="00775E95" w:rsidRDefault="00775E95" w:rsidP="00775E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color w:val="FF0000"/>
                <w:lang w:val="en-AU" w:eastAsia="en-AU"/>
              </w:rPr>
              <w:t>140</w:t>
            </w:r>
          </w:p>
        </w:tc>
        <w:tc>
          <w:tcPr>
            <w:tcW w:w="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93BB938" w14:textId="77777777" w:rsidR="00775E95" w:rsidRPr="00775E95" w:rsidRDefault="00775E95" w:rsidP="00775E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color w:val="FF0000"/>
                <w:lang w:val="en-AU" w:eastAsia="en-AU"/>
              </w:rPr>
              <w:t>145</w:t>
            </w:r>
          </w:p>
        </w:tc>
        <w:tc>
          <w:tcPr>
            <w:tcW w:w="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233D464E" w14:textId="77777777" w:rsidR="00775E95" w:rsidRPr="00775E95" w:rsidRDefault="00775E95" w:rsidP="00775E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color w:val="FF0000"/>
                <w:lang w:val="en-AU" w:eastAsia="en-AU"/>
              </w:rPr>
              <w:t>130</w:t>
            </w:r>
          </w:p>
        </w:tc>
        <w:tc>
          <w:tcPr>
            <w:tcW w:w="1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00BED137" w14:textId="77777777" w:rsidR="00775E95" w:rsidRPr="00775E95" w:rsidRDefault="00775E95" w:rsidP="00775E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color w:val="FF0000"/>
                <w:lang w:val="en-AU" w:eastAsia="en-AU"/>
              </w:rPr>
              <w:t>138.33333</w:t>
            </w:r>
          </w:p>
        </w:tc>
      </w:tr>
      <w:tr w:rsidR="00775E95" w:rsidRPr="00775E95" w14:paraId="6A65CF91" w14:textId="77777777" w:rsidTr="00775E95">
        <w:trPr>
          <w:trHeight w:val="315"/>
        </w:trPr>
        <w:tc>
          <w:tcPr>
            <w:tcW w:w="2789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748A8A0F" w14:textId="77777777" w:rsidR="00775E95" w:rsidRPr="00775E95" w:rsidRDefault="00775E95" w:rsidP="00775E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color w:val="000000"/>
                <w:lang w:val="en-AU" w:eastAsia="en-AU"/>
              </w:rPr>
              <w:t>Final Number Used</w:t>
            </w:r>
            <w:r w:rsidR="00AE32BA">
              <w:rPr>
                <w:rFonts w:ascii="Calibri" w:eastAsia="Times New Roman" w:hAnsi="Calibri" w:cs="Times New Roman"/>
                <w:color w:val="000000"/>
                <w:lang w:val="en-AU" w:eastAsia="en-AU"/>
              </w:rPr>
              <w:t xml:space="preserve"> (just average)</w:t>
            </w:r>
          </w:p>
        </w:tc>
        <w:tc>
          <w:tcPr>
            <w:tcW w:w="74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01DF5E8C" w14:textId="77777777" w:rsidR="00775E95" w:rsidRPr="00775E95" w:rsidRDefault="00775E95" w:rsidP="00775E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AU" w:eastAsia="en-AU"/>
              </w:rPr>
            </w:pPr>
          </w:p>
        </w:tc>
        <w:tc>
          <w:tcPr>
            <w:tcW w:w="74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713ACABE" w14:textId="77777777" w:rsidR="00775E95" w:rsidRPr="00775E95" w:rsidRDefault="00775E95" w:rsidP="00775E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AU" w:eastAsia="en-AU"/>
              </w:rPr>
            </w:pPr>
          </w:p>
        </w:tc>
        <w:tc>
          <w:tcPr>
            <w:tcW w:w="74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7780C978" w14:textId="77777777" w:rsidR="00775E95" w:rsidRPr="00775E95" w:rsidRDefault="00775E95" w:rsidP="00775E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AU" w:eastAsia="en-AU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FFFFFF"/>
              <w:bottom w:val="double" w:sz="6" w:space="0" w:color="auto"/>
              <w:right w:val="nil"/>
            </w:tcBorders>
            <w:shd w:val="clear" w:color="A6A6A6" w:fill="A6A6A6"/>
            <w:noWrap/>
            <w:vAlign w:val="bottom"/>
            <w:hideMark/>
          </w:tcPr>
          <w:p w14:paraId="22BDE779" w14:textId="77777777" w:rsidR="00775E95" w:rsidRPr="00775E95" w:rsidRDefault="00775E95" w:rsidP="00775E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color w:val="FF0000"/>
                <w:lang w:val="en-AU" w:eastAsia="en-AU"/>
              </w:rPr>
              <w:t>220.16667</w:t>
            </w:r>
          </w:p>
        </w:tc>
      </w:tr>
      <w:tr w:rsidR="00775E95" w:rsidRPr="00775E95" w14:paraId="4827A249" w14:textId="77777777" w:rsidTr="00775E95">
        <w:trPr>
          <w:trHeight w:val="315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8D9DF" w14:textId="77777777" w:rsidR="00775E95" w:rsidRPr="00775E95" w:rsidRDefault="00775E95" w:rsidP="00775E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AU" w:eastAsia="en-AU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B24F1" w14:textId="77777777" w:rsidR="00775E95" w:rsidRPr="00775E95" w:rsidRDefault="00775E95" w:rsidP="00775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4FEBA" w14:textId="77777777" w:rsidR="00775E95" w:rsidRPr="00775E95" w:rsidRDefault="00775E95" w:rsidP="00775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D02DB" w14:textId="77777777" w:rsidR="00775E95" w:rsidRPr="00775E95" w:rsidRDefault="00775E95" w:rsidP="00775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36ADE" w14:textId="77777777" w:rsidR="00775E95" w:rsidRPr="00775E95" w:rsidRDefault="00775E95" w:rsidP="00775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</w:p>
        </w:tc>
      </w:tr>
      <w:tr w:rsidR="00AE32BA" w:rsidRPr="00775E95" w14:paraId="70FA4828" w14:textId="77777777" w:rsidTr="00775E95">
        <w:trPr>
          <w:trHeight w:val="315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89A9FB" w14:textId="77777777" w:rsidR="00AE32BA" w:rsidRPr="00775E95" w:rsidRDefault="00AE32BA" w:rsidP="00AE32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AU" w:eastAsia="en-AU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4AC565" w14:textId="77777777" w:rsidR="00AE32BA" w:rsidRPr="00775E95" w:rsidRDefault="00AE32BA" w:rsidP="00775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838AE9" w14:textId="77777777" w:rsidR="00AE32BA" w:rsidRPr="00775E95" w:rsidRDefault="00AE32BA" w:rsidP="00775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74D09B" w14:textId="77777777" w:rsidR="00AE32BA" w:rsidRPr="00775E95" w:rsidRDefault="00AE32BA" w:rsidP="00775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739A7B" w14:textId="77777777" w:rsidR="00AE32BA" w:rsidRPr="00775E95" w:rsidRDefault="00AE32BA" w:rsidP="00775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</w:p>
        </w:tc>
      </w:tr>
    </w:tbl>
    <w:p w14:paraId="4CAF20D0" w14:textId="77777777" w:rsidR="00775E95" w:rsidRPr="00F97A9A" w:rsidRDefault="00775E95" w:rsidP="00F97A9A"/>
    <w:p w14:paraId="758AB62F" w14:textId="77777777" w:rsidR="00AE32BA" w:rsidRDefault="00AE32BA" w:rsidP="00AE32BA">
      <w:r>
        <w:t xml:space="preserve">So the result for </w:t>
      </w:r>
      <w:proofErr w:type="spellStart"/>
      <w:r>
        <w:t>loadfactors</w:t>
      </w:r>
      <w:proofErr w:type="spellEnd"/>
      <w:r>
        <w:t xml:space="preserve"> shown below was (</w:t>
      </w:r>
      <w:r w:rsidRPr="009E4A97">
        <w:rPr>
          <w:b/>
          <w:color w:val="FF0000"/>
          <w:u w:val="single"/>
        </w:rPr>
        <w:t>220.16</w:t>
      </w:r>
      <w:r>
        <w:t>):</w:t>
      </w:r>
    </w:p>
    <w:p w14:paraId="657C151E" w14:textId="77777777" w:rsidR="00AE32BA" w:rsidRDefault="00AE32BA" w:rsidP="00AE32BA">
      <w:pPr>
        <w:pStyle w:val="ListParagraph"/>
        <w:numPr>
          <w:ilvl w:val="0"/>
          <w:numId w:val="31"/>
        </w:numPr>
      </w:pPr>
      <w:r>
        <w:t>Web-Server-A: X</w:t>
      </w:r>
    </w:p>
    <w:p w14:paraId="64431D67" w14:textId="77777777" w:rsidR="00AE32BA" w:rsidRDefault="00AE32BA" w:rsidP="00AE32BA">
      <w:pPr>
        <w:pStyle w:val="ListParagraph"/>
        <w:numPr>
          <w:ilvl w:val="0"/>
          <w:numId w:val="31"/>
        </w:numPr>
      </w:pPr>
      <w:r>
        <w:t>Web-Server-B: Y</w:t>
      </w:r>
    </w:p>
    <w:p w14:paraId="7DCBDBC5" w14:textId="77777777" w:rsidR="00AE32BA" w:rsidRDefault="00AE32BA" w:rsidP="00AE32BA"/>
    <w:p w14:paraId="10BB0F3A" w14:textId="77777777" w:rsidR="00AE32BA" w:rsidRDefault="00AE32BA" w:rsidP="00AE32BA"/>
    <w:p w14:paraId="7343E4E1" w14:textId="77777777" w:rsidR="009E4A97" w:rsidRDefault="009E4A97">
      <w:pPr>
        <w:rPr>
          <w:rFonts w:asciiTheme="majorHAnsi" w:eastAsiaTheme="majorEastAsia" w:hAnsiTheme="majorHAnsi" w:cstheme="majorBidi"/>
          <w:b/>
          <w:bCs/>
          <w:smallCaps/>
          <w:sz w:val="28"/>
          <w:szCs w:val="28"/>
          <w:u w:val="single"/>
        </w:rPr>
      </w:pPr>
      <w:r>
        <w:rPr>
          <w:u w:val="single"/>
        </w:rPr>
        <w:br w:type="page"/>
      </w:r>
    </w:p>
    <w:p w14:paraId="0EB09084" w14:textId="77777777" w:rsidR="001D3A7F" w:rsidRPr="00E121E5" w:rsidRDefault="00E121E5" w:rsidP="001D3A7F">
      <w:pPr>
        <w:pStyle w:val="Heading2"/>
      </w:pPr>
      <w:r w:rsidRPr="00060643">
        <w:rPr>
          <w:u w:val="single"/>
        </w:rPr>
        <w:lastRenderedPageBreak/>
        <w:t xml:space="preserve">Round 2 load tests run based off NEW </w:t>
      </w:r>
      <w:proofErr w:type="spellStart"/>
      <w:r w:rsidRPr="00060643">
        <w:rPr>
          <w:u w:val="single"/>
        </w:rPr>
        <w:t>LoadFactor</w:t>
      </w:r>
      <w:proofErr w:type="spellEnd"/>
      <w:r w:rsidRPr="00060643">
        <w:rPr>
          <w:u w:val="single"/>
        </w:rPr>
        <w:t xml:space="preserve"> </w:t>
      </w:r>
    </w:p>
    <w:p w14:paraId="26A4C656" w14:textId="77777777" w:rsidR="00E121E5" w:rsidRDefault="00E121E5" w:rsidP="00E121E5">
      <w:pPr>
        <w:pStyle w:val="Heading3"/>
      </w:pPr>
      <w:r>
        <w:t xml:space="preserve">Here the </w:t>
      </w:r>
      <w:proofErr w:type="spellStart"/>
      <w:r>
        <w:t>loadfactors</w:t>
      </w:r>
      <w:proofErr w:type="spellEnd"/>
      <w:r>
        <w:t xml:space="preserve"> chosen were :</w:t>
      </w:r>
    </w:p>
    <w:p w14:paraId="1A59956E" w14:textId="77777777" w:rsidR="00E121E5" w:rsidRDefault="00E121E5" w:rsidP="00E121E5">
      <w:pPr>
        <w:pStyle w:val="ListParagraph"/>
        <w:numPr>
          <w:ilvl w:val="0"/>
          <w:numId w:val="31"/>
        </w:numPr>
      </w:pPr>
      <w:r>
        <w:t>Web-Server-A: U</w:t>
      </w:r>
      <w:r w:rsidR="009E4A97">
        <w:t xml:space="preserve"> &lt;&lt;Note: here U &amp; W are actual loadfactor numbers you choose&gt;&gt;</w:t>
      </w:r>
    </w:p>
    <w:p w14:paraId="79C65BAC" w14:textId="77777777" w:rsidR="00E121E5" w:rsidRDefault="00E121E5" w:rsidP="00E121E5">
      <w:pPr>
        <w:pStyle w:val="ListParagraph"/>
        <w:numPr>
          <w:ilvl w:val="0"/>
          <w:numId w:val="31"/>
        </w:numPr>
      </w:pPr>
      <w:r>
        <w:t>Web-Server-B: W</w:t>
      </w:r>
    </w:p>
    <w:p w14:paraId="49B7D6F6" w14:textId="77777777" w:rsidR="001D3A7F" w:rsidRDefault="001D3A7F" w:rsidP="001D3A7F">
      <w:r>
        <w:t>After changing the config to reflect the new loadfactor, we restarted apache for the config to take effect.</w:t>
      </w:r>
    </w:p>
    <w:p w14:paraId="2CBE706A" w14:textId="77777777" w:rsidR="00E121E5" w:rsidRDefault="00E121E5" w:rsidP="00E121E5">
      <w:pPr>
        <w:pStyle w:val="Heading3"/>
      </w:pPr>
      <w:r>
        <w:t>We next tested the /load/io.php script (this script was run 3 times)</w:t>
      </w:r>
    </w:p>
    <w:p w14:paraId="20EB4C34" w14:textId="77777777" w:rsidR="00E121E5" w:rsidRDefault="00E121E5" w:rsidP="00E121E5">
      <w:r w:rsidRPr="00775E95">
        <w:t xml:space="preserve">ab -c 10 -n 150 -k  </w:t>
      </w:r>
      <w:hyperlink r:id="rId12" w:history="1">
        <w:r w:rsidRPr="009720C8">
          <w:rPr>
            <w:rStyle w:val="Hyperlink"/>
          </w:rPr>
          <w:t>http://YOUR.SERVER.IADDRESS:80/load/io.php</w:t>
        </w:r>
      </w:hyperlink>
      <w:r>
        <w:t xml:space="preserve"> </w:t>
      </w:r>
    </w:p>
    <w:p w14:paraId="7DD73B7B" w14:textId="77777777" w:rsidR="00E121E5" w:rsidRDefault="00E121E5" w:rsidP="00E121E5">
      <w:r>
        <w:t>&lt;&lt;Attach the screenshots of the test results 1&gt;&gt;</w:t>
      </w:r>
    </w:p>
    <w:p w14:paraId="4511E0A9" w14:textId="77777777" w:rsidR="00E121E5" w:rsidRDefault="00E121E5" w:rsidP="00E121E5">
      <w:r>
        <w:t>&lt;&lt;Attach the screenshots of the test results 2&gt;&gt;</w:t>
      </w:r>
    </w:p>
    <w:p w14:paraId="59E47A5A" w14:textId="77777777" w:rsidR="00E121E5" w:rsidRDefault="00E121E5" w:rsidP="00E121E5">
      <w:r>
        <w:t>&lt;&lt;Attach the screenshots of the test results 3&gt;&gt;</w:t>
      </w:r>
    </w:p>
    <w:p w14:paraId="2D36A90F" w14:textId="77777777" w:rsidR="00E121E5" w:rsidRDefault="00E121E5" w:rsidP="00E121E5"/>
    <w:p w14:paraId="2500808A" w14:textId="77777777" w:rsidR="00E121E5" w:rsidRDefault="00E121E5" w:rsidP="00E121E5">
      <w:pPr>
        <w:pStyle w:val="Heading3"/>
      </w:pPr>
      <w:r>
        <w:t>We next tested the /load/cpu.php script (this script was also run 3 times)</w:t>
      </w:r>
    </w:p>
    <w:p w14:paraId="1F4FEAAD" w14:textId="77777777" w:rsidR="00E121E5" w:rsidRDefault="00E121E5" w:rsidP="00E121E5">
      <w:r>
        <w:t>ab -c 10 -n 20</w:t>
      </w:r>
      <w:r w:rsidRPr="00775E95">
        <w:t xml:space="preserve">0 -k  </w:t>
      </w:r>
      <w:hyperlink r:id="rId13" w:history="1">
        <w:r w:rsidRPr="009720C8">
          <w:rPr>
            <w:rStyle w:val="Hyperlink"/>
          </w:rPr>
          <w:t>http://YOUR.SERVER.IADDRESS:80/load/cpu.php</w:t>
        </w:r>
      </w:hyperlink>
      <w:r>
        <w:t xml:space="preserve"> </w:t>
      </w:r>
    </w:p>
    <w:p w14:paraId="57EABFB2" w14:textId="77777777" w:rsidR="00E121E5" w:rsidRDefault="00E121E5" w:rsidP="00E121E5">
      <w:r>
        <w:t>&lt;&lt;Attach the screenshots of the test results 1&gt;&gt;</w:t>
      </w:r>
    </w:p>
    <w:p w14:paraId="63C8E920" w14:textId="77777777" w:rsidR="00E121E5" w:rsidRDefault="00E121E5" w:rsidP="00E121E5">
      <w:r>
        <w:t>&lt;&lt;Attach the screenshots of the test results 2&gt;&gt;</w:t>
      </w:r>
    </w:p>
    <w:p w14:paraId="2DA46C2F" w14:textId="77777777" w:rsidR="00E121E5" w:rsidRDefault="00E121E5" w:rsidP="00E121E5">
      <w:r>
        <w:t>&lt;&lt;Attach the screenshots of the test results 3&gt;&gt;</w:t>
      </w:r>
    </w:p>
    <w:p w14:paraId="17D70EB5" w14:textId="77777777" w:rsidR="009E4A97" w:rsidRDefault="009E4A97" w:rsidP="00E121E5"/>
    <w:p w14:paraId="305C021B" w14:textId="77777777" w:rsidR="009E4A97" w:rsidRPr="009E4A97" w:rsidRDefault="009E4A97" w:rsidP="009E4A97">
      <w:pPr>
        <w:jc w:val="center"/>
        <w:rPr>
          <w:rFonts w:ascii="Consolas" w:hAnsi="Consolas"/>
          <w:b/>
          <w:color w:val="FF0000"/>
        </w:rPr>
      </w:pPr>
      <w:r w:rsidRPr="009E4A97">
        <w:rPr>
          <w:rFonts w:ascii="Consolas" w:hAnsi="Consolas"/>
          <w:b/>
          <w:color w:val="FF0000"/>
        </w:rPr>
        <w:t>&lt;&lt;NOTE TO STUDENTS, THE NUMBERS BELOW ARE JUST A DUMMY PLACEHOLDER NUMBERS, YOU NEED TO EXECUTE THE BENCHMARK TESTS TO GET ACTUAL VALUES&gt;&gt;</w:t>
      </w:r>
    </w:p>
    <w:p w14:paraId="54C9A32B" w14:textId="77777777" w:rsidR="00E121E5" w:rsidRDefault="00E121E5" w:rsidP="00E121E5"/>
    <w:p w14:paraId="56858EE6" w14:textId="77777777" w:rsidR="00E121E5" w:rsidRDefault="008D3793" w:rsidP="00E121E5">
      <w:pPr>
        <w:pStyle w:val="Heading3"/>
      </w:pPr>
      <w:r>
        <w:t>Based off the above tests, the following results were received</w:t>
      </w:r>
      <w:r w:rsidR="00E121E5">
        <w:t>:</w:t>
      </w:r>
    </w:p>
    <w:tbl>
      <w:tblPr>
        <w:tblW w:w="6300" w:type="dxa"/>
        <w:tblLook w:val="04A0" w:firstRow="1" w:lastRow="0" w:firstColumn="1" w:lastColumn="0" w:noHBand="0" w:noVBand="1"/>
      </w:tblPr>
      <w:tblGrid>
        <w:gridCol w:w="2789"/>
        <w:gridCol w:w="747"/>
        <w:gridCol w:w="747"/>
        <w:gridCol w:w="747"/>
        <w:gridCol w:w="1270"/>
      </w:tblGrid>
      <w:tr w:rsidR="00E121E5" w:rsidRPr="00775E95" w14:paraId="7BABC35E" w14:textId="77777777" w:rsidTr="007C2054">
        <w:trPr>
          <w:trHeight w:val="300"/>
        </w:trPr>
        <w:tc>
          <w:tcPr>
            <w:tcW w:w="63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7E512" w14:textId="77777777" w:rsidR="00E121E5" w:rsidRPr="00775E95" w:rsidRDefault="00E121E5" w:rsidP="007C20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color w:val="000000"/>
                <w:lang w:val="en-AU" w:eastAsia="en-AU"/>
              </w:rPr>
              <w:t>All Times Are In Seconds ..</w:t>
            </w:r>
          </w:p>
        </w:tc>
      </w:tr>
      <w:tr w:rsidR="00E121E5" w:rsidRPr="00775E95" w14:paraId="7C9A11CF" w14:textId="77777777" w:rsidTr="007C2054">
        <w:trPr>
          <w:trHeight w:val="300"/>
        </w:trPr>
        <w:tc>
          <w:tcPr>
            <w:tcW w:w="2789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14:paraId="0772F991" w14:textId="77777777" w:rsidR="00E121E5" w:rsidRPr="00775E95" w:rsidRDefault="00E121E5" w:rsidP="007C20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b/>
                <w:bCs/>
                <w:color w:val="FFFFFF"/>
                <w:lang w:val="en-AU" w:eastAsia="en-AU"/>
              </w:rPr>
              <w:t>Figure</w:t>
            </w:r>
          </w:p>
        </w:tc>
        <w:tc>
          <w:tcPr>
            <w:tcW w:w="747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14:paraId="60DCF26F" w14:textId="77777777" w:rsidR="00E121E5" w:rsidRPr="00775E95" w:rsidRDefault="00E121E5" w:rsidP="007C20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b/>
                <w:bCs/>
                <w:color w:val="FFFFFF"/>
                <w:lang w:val="en-AU" w:eastAsia="en-AU"/>
              </w:rPr>
              <w:t>Test 1</w:t>
            </w:r>
          </w:p>
        </w:tc>
        <w:tc>
          <w:tcPr>
            <w:tcW w:w="747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14:paraId="174D8676" w14:textId="77777777" w:rsidR="00E121E5" w:rsidRPr="00775E95" w:rsidRDefault="00E121E5" w:rsidP="007C20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b/>
                <w:bCs/>
                <w:color w:val="FFFFFF"/>
                <w:lang w:val="en-AU" w:eastAsia="en-AU"/>
              </w:rPr>
              <w:t xml:space="preserve">Test 2 </w:t>
            </w:r>
          </w:p>
        </w:tc>
        <w:tc>
          <w:tcPr>
            <w:tcW w:w="747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14:paraId="142C1331" w14:textId="77777777" w:rsidR="00E121E5" w:rsidRPr="00775E95" w:rsidRDefault="00E121E5" w:rsidP="007C20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b/>
                <w:bCs/>
                <w:color w:val="FFFFFF"/>
                <w:lang w:val="en-AU" w:eastAsia="en-AU"/>
              </w:rPr>
              <w:t>Test 3</w:t>
            </w:r>
          </w:p>
        </w:tc>
        <w:tc>
          <w:tcPr>
            <w:tcW w:w="127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14:paraId="79E90CB9" w14:textId="77777777" w:rsidR="00E121E5" w:rsidRPr="00775E95" w:rsidRDefault="00E121E5" w:rsidP="007C20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b/>
                <w:bCs/>
                <w:color w:val="FFFFFF"/>
                <w:lang w:val="en-AU" w:eastAsia="en-AU"/>
              </w:rPr>
              <w:t>Average</w:t>
            </w:r>
          </w:p>
        </w:tc>
      </w:tr>
      <w:tr w:rsidR="00E121E5" w:rsidRPr="00775E95" w14:paraId="0EF4825D" w14:textId="77777777" w:rsidTr="007C2054">
        <w:trPr>
          <w:trHeight w:val="300"/>
        </w:trPr>
        <w:tc>
          <w:tcPr>
            <w:tcW w:w="278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3DAA3519" w14:textId="77777777" w:rsidR="00E121E5" w:rsidRPr="00775E95" w:rsidRDefault="00E121E5" w:rsidP="007C20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color w:val="000000"/>
                <w:lang w:val="en-AU" w:eastAsia="en-AU"/>
              </w:rPr>
              <w:t>Time Taken for io.php</w:t>
            </w:r>
          </w:p>
        </w:tc>
        <w:tc>
          <w:tcPr>
            <w:tcW w:w="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45C3E682" w14:textId="77777777" w:rsidR="00E121E5" w:rsidRPr="00775E95" w:rsidRDefault="00060643" w:rsidP="007C20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AU" w:eastAsia="en-AU"/>
              </w:rPr>
            </w:pPr>
            <w:r w:rsidRPr="009E4A97">
              <w:rPr>
                <w:rFonts w:ascii="Calibri" w:eastAsia="Times New Roman" w:hAnsi="Calibri" w:cs="Times New Roman"/>
                <w:color w:val="FF0000"/>
                <w:lang w:val="en-AU" w:eastAsia="en-AU"/>
              </w:rPr>
              <w:t>200</w:t>
            </w:r>
          </w:p>
        </w:tc>
        <w:tc>
          <w:tcPr>
            <w:tcW w:w="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076EEEAF" w14:textId="77777777" w:rsidR="00E121E5" w:rsidRPr="00775E95" w:rsidRDefault="00060643" w:rsidP="007C20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AU" w:eastAsia="en-AU"/>
              </w:rPr>
            </w:pPr>
            <w:r w:rsidRPr="009E4A97">
              <w:rPr>
                <w:rFonts w:ascii="Calibri" w:eastAsia="Times New Roman" w:hAnsi="Calibri" w:cs="Times New Roman"/>
                <w:color w:val="FF0000"/>
                <w:lang w:val="en-AU" w:eastAsia="en-AU"/>
              </w:rPr>
              <w:t>220</w:t>
            </w:r>
          </w:p>
        </w:tc>
        <w:tc>
          <w:tcPr>
            <w:tcW w:w="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45C760CD" w14:textId="77777777" w:rsidR="00E121E5" w:rsidRPr="00775E95" w:rsidRDefault="00060643" w:rsidP="007C20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AU" w:eastAsia="en-AU"/>
              </w:rPr>
            </w:pPr>
            <w:r w:rsidRPr="009E4A97">
              <w:rPr>
                <w:rFonts w:ascii="Calibri" w:eastAsia="Times New Roman" w:hAnsi="Calibri" w:cs="Times New Roman"/>
                <w:color w:val="FF0000"/>
                <w:lang w:val="en-AU" w:eastAsia="en-AU"/>
              </w:rPr>
              <w:t>210</w:t>
            </w:r>
          </w:p>
        </w:tc>
        <w:tc>
          <w:tcPr>
            <w:tcW w:w="1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0CD97F47" w14:textId="77777777" w:rsidR="00E121E5" w:rsidRPr="00775E95" w:rsidRDefault="00060643" w:rsidP="007C20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AU" w:eastAsia="en-AU"/>
              </w:rPr>
            </w:pPr>
            <w:r w:rsidRPr="009E4A97">
              <w:rPr>
                <w:rFonts w:ascii="Calibri" w:eastAsia="Times New Roman" w:hAnsi="Calibri" w:cs="Times New Roman"/>
                <w:color w:val="FF0000"/>
                <w:lang w:val="en-AU" w:eastAsia="en-AU"/>
              </w:rPr>
              <w:t>210</w:t>
            </w:r>
          </w:p>
        </w:tc>
      </w:tr>
      <w:tr w:rsidR="00E121E5" w:rsidRPr="00775E95" w14:paraId="33A519AB" w14:textId="77777777" w:rsidTr="007C2054">
        <w:trPr>
          <w:trHeight w:val="300"/>
        </w:trPr>
        <w:tc>
          <w:tcPr>
            <w:tcW w:w="278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5539ECC5" w14:textId="77777777" w:rsidR="00E121E5" w:rsidRPr="00775E95" w:rsidRDefault="00E121E5" w:rsidP="007C20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color w:val="000000"/>
                <w:lang w:val="en-AU" w:eastAsia="en-AU"/>
              </w:rPr>
              <w:t>Time Taken for cpu.php</w:t>
            </w:r>
          </w:p>
        </w:tc>
        <w:tc>
          <w:tcPr>
            <w:tcW w:w="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2A3D2A3E" w14:textId="77777777" w:rsidR="00E121E5" w:rsidRPr="00775E95" w:rsidRDefault="00060643" w:rsidP="007C20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AU" w:eastAsia="en-AU"/>
              </w:rPr>
            </w:pPr>
            <w:r w:rsidRPr="009E4A97">
              <w:rPr>
                <w:rFonts w:ascii="Calibri" w:eastAsia="Times New Roman" w:hAnsi="Calibri" w:cs="Times New Roman"/>
                <w:color w:val="FF0000"/>
                <w:lang w:val="en-AU" w:eastAsia="en-AU"/>
              </w:rPr>
              <w:t>10</w:t>
            </w:r>
            <w:r w:rsidR="00E121E5" w:rsidRPr="00775E95">
              <w:rPr>
                <w:rFonts w:ascii="Calibri" w:eastAsia="Times New Roman" w:hAnsi="Calibri" w:cs="Times New Roman"/>
                <w:color w:val="FF0000"/>
                <w:lang w:val="en-AU" w:eastAsia="en-AU"/>
              </w:rPr>
              <w:t>0</w:t>
            </w:r>
          </w:p>
        </w:tc>
        <w:tc>
          <w:tcPr>
            <w:tcW w:w="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078A5CDA" w14:textId="77777777" w:rsidR="00E121E5" w:rsidRPr="00775E95" w:rsidRDefault="00060643" w:rsidP="007C20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AU" w:eastAsia="en-AU"/>
              </w:rPr>
            </w:pPr>
            <w:r w:rsidRPr="009E4A97">
              <w:rPr>
                <w:rFonts w:ascii="Calibri" w:eastAsia="Times New Roman" w:hAnsi="Calibri" w:cs="Times New Roman"/>
                <w:color w:val="FF0000"/>
                <w:lang w:val="en-AU" w:eastAsia="en-AU"/>
              </w:rPr>
              <w:t>10</w:t>
            </w:r>
            <w:r w:rsidR="00E121E5" w:rsidRPr="00775E95">
              <w:rPr>
                <w:rFonts w:ascii="Calibri" w:eastAsia="Times New Roman" w:hAnsi="Calibri" w:cs="Times New Roman"/>
                <w:color w:val="FF0000"/>
                <w:lang w:val="en-AU" w:eastAsia="en-AU"/>
              </w:rPr>
              <w:t>5</w:t>
            </w:r>
          </w:p>
        </w:tc>
        <w:tc>
          <w:tcPr>
            <w:tcW w:w="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218BFE1" w14:textId="77777777" w:rsidR="00E121E5" w:rsidRPr="00775E95" w:rsidRDefault="00060643" w:rsidP="007C20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AU" w:eastAsia="en-AU"/>
              </w:rPr>
            </w:pPr>
            <w:r w:rsidRPr="009E4A97">
              <w:rPr>
                <w:rFonts w:ascii="Calibri" w:eastAsia="Times New Roman" w:hAnsi="Calibri" w:cs="Times New Roman"/>
                <w:color w:val="FF0000"/>
                <w:lang w:val="en-AU" w:eastAsia="en-AU"/>
              </w:rPr>
              <w:t>110</w:t>
            </w:r>
          </w:p>
        </w:tc>
        <w:tc>
          <w:tcPr>
            <w:tcW w:w="1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6A860CC7" w14:textId="77777777" w:rsidR="00E121E5" w:rsidRPr="00775E95" w:rsidRDefault="00060643" w:rsidP="007C20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AU" w:eastAsia="en-AU"/>
              </w:rPr>
            </w:pPr>
            <w:r w:rsidRPr="009E4A97">
              <w:rPr>
                <w:rFonts w:ascii="Calibri" w:eastAsia="Times New Roman" w:hAnsi="Calibri" w:cs="Times New Roman"/>
                <w:color w:val="FF0000"/>
                <w:lang w:val="en-AU" w:eastAsia="en-AU"/>
              </w:rPr>
              <w:t>105</w:t>
            </w:r>
          </w:p>
        </w:tc>
      </w:tr>
      <w:tr w:rsidR="00E121E5" w:rsidRPr="00775E95" w14:paraId="202E17B6" w14:textId="77777777" w:rsidTr="007C2054">
        <w:trPr>
          <w:trHeight w:val="315"/>
        </w:trPr>
        <w:tc>
          <w:tcPr>
            <w:tcW w:w="2789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5FD673C2" w14:textId="77777777" w:rsidR="00E121E5" w:rsidRPr="00775E95" w:rsidRDefault="00E121E5" w:rsidP="007C20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color w:val="000000"/>
                <w:lang w:val="en-AU" w:eastAsia="en-AU"/>
              </w:rPr>
              <w:t>Final Number Used</w:t>
            </w:r>
            <w:r>
              <w:rPr>
                <w:rFonts w:ascii="Calibri" w:eastAsia="Times New Roman" w:hAnsi="Calibri" w:cs="Times New Roman"/>
                <w:color w:val="000000"/>
                <w:lang w:val="en-AU" w:eastAsia="en-AU"/>
              </w:rPr>
              <w:t xml:space="preserve"> (just average)</w:t>
            </w:r>
          </w:p>
        </w:tc>
        <w:tc>
          <w:tcPr>
            <w:tcW w:w="74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4123D3FC" w14:textId="77777777" w:rsidR="00E121E5" w:rsidRPr="00775E95" w:rsidRDefault="00E121E5" w:rsidP="007C20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AU" w:eastAsia="en-AU"/>
              </w:rPr>
            </w:pPr>
          </w:p>
        </w:tc>
        <w:tc>
          <w:tcPr>
            <w:tcW w:w="74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168843B7" w14:textId="77777777" w:rsidR="00E121E5" w:rsidRPr="00775E95" w:rsidRDefault="00E121E5" w:rsidP="007C20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AU" w:eastAsia="en-AU"/>
              </w:rPr>
            </w:pPr>
          </w:p>
        </w:tc>
        <w:tc>
          <w:tcPr>
            <w:tcW w:w="74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049A7CCE" w14:textId="77777777" w:rsidR="00E121E5" w:rsidRPr="00775E95" w:rsidRDefault="00E121E5" w:rsidP="007C20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AU" w:eastAsia="en-AU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FFFFFF"/>
              <w:bottom w:val="double" w:sz="6" w:space="0" w:color="auto"/>
              <w:right w:val="nil"/>
            </w:tcBorders>
            <w:shd w:val="clear" w:color="A6A6A6" w:fill="A6A6A6"/>
            <w:noWrap/>
            <w:vAlign w:val="bottom"/>
            <w:hideMark/>
          </w:tcPr>
          <w:p w14:paraId="35B29C97" w14:textId="77777777" w:rsidR="00E121E5" w:rsidRPr="00775E95" w:rsidRDefault="00060643" w:rsidP="007C20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AU" w:eastAsia="en-AU"/>
              </w:rPr>
            </w:pPr>
            <w:r w:rsidRPr="009E4A97">
              <w:rPr>
                <w:rFonts w:ascii="Calibri" w:eastAsia="Times New Roman" w:hAnsi="Calibri" w:cs="Times New Roman"/>
                <w:color w:val="FF0000"/>
                <w:lang w:val="en-AU" w:eastAsia="en-AU"/>
              </w:rPr>
              <w:t>157.5</w:t>
            </w:r>
          </w:p>
        </w:tc>
      </w:tr>
      <w:tr w:rsidR="00E121E5" w:rsidRPr="00775E95" w14:paraId="1A0950BD" w14:textId="77777777" w:rsidTr="007C2054">
        <w:trPr>
          <w:trHeight w:val="315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06634" w14:textId="77777777" w:rsidR="00E121E5" w:rsidRPr="00775E95" w:rsidRDefault="00E121E5" w:rsidP="007C20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AU" w:eastAsia="en-AU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D9E7F" w14:textId="77777777" w:rsidR="00E121E5" w:rsidRPr="00775E95" w:rsidRDefault="00E121E5" w:rsidP="007C2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66486" w14:textId="77777777" w:rsidR="00E121E5" w:rsidRPr="00775E95" w:rsidRDefault="00E121E5" w:rsidP="007C2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B4239" w14:textId="77777777" w:rsidR="00E121E5" w:rsidRPr="00775E95" w:rsidRDefault="00E121E5" w:rsidP="007C2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83A81" w14:textId="77777777" w:rsidR="00E121E5" w:rsidRPr="00775E95" w:rsidRDefault="00E121E5" w:rsidP="007C2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</w:p>
        </w:tc>
      </w:tr>
      <w:tr w:rsidR="00E121E5" w:rsidRPr="00775E95" w14:paraId="748F7DDB" w14:textId="77777777" w:rsidTr="007C2054">
        <w:trPr>
          <w:trHeight w:val="315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2F75" w14:textId="77777777" w:rsidR="00E121E5" w:rsidRPr="00775E95" w:rsidRDefault="00E121E5" w:rsidP="007C20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AU" w:eastAsia="en-AU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08A2AD" w14:textId="77777777" w:rsidR="00E121E5" w:rsidRPr="00775E95" w:rsidRDefault="00E121E5" w:rsidP="007C2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559467" w14:textId="77777777" w:rsidR="00E121E5" w:rsidRPr="00775E95" w:rsidRDefault="00E121E5" w:rsidP="007C2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2AE6D1" w14:textId="77777777" w:rsidR="00E121E5" w:rsidRPr="00775E95" w:rsidRDefault="00E121E5" w:rsidP="007C2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E5D0FD" w14:textId="77777777" w:rsidR="00E121E5" w:rsidRPr="00775E95" w:rsidRDefault="00E121E5" w:rsidP="007C2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</w:p>
        </w:tc>
      </w:tr>
    </w:tbl>
    <w:p w14:paraId="3FDC35D1" w14:textId="77777777" w:rsidR="00E121E5" w:rsidRDefault="00E121E5" w:rsidP="00E121E5">
      <w:r>
        <w:t xml:space="preserve">So the result for </w:t>
      </w:r>
      <w:proofErr w:type="spellStart"/>
      <w:r>
        <w:t>loadfactors</w:t>
      </w:r>
      <w:proofErr w:type="spellEnd"/>
      <w:r>
        <w:t xml:space="preserve"> shown below was (</w:t>
      </w:r>
      <w:r w:rsidR="00060643" w:rsidRPr="009E4A97">
        <w:rPr>
          <w:b/>
          <w:color w:val="FF0000"/>
          <w:u w:val="single"/>
        </w:rPr>
        <w:t>157.5</w:t>
      </w:r>
      <w:r>
        <w:t>):</w:t>
      </w:r>
    </w:p>
    <w:p w14:paraId="7E09651E" w14:textId="77777777" w:rsidR="00E121E5" w:rsidRDefault="00060643" w:rsidP="00E121E5">
      <w:pPr>
        <w:pStyle w:val="ListParagraph"/>
        <w:numPr>
          <w:ilvl w:val="0"/>
          <w:numId w:val="31"/>
        </w:numPr>
      </w:pPr>
      <w:r>
        <w:t xml:space="preserve">Web-Server-A: </w:t>
      </w:r>
      <w:r w:rsidR="009E4A97">
        <w:t>U</w:t>
      </w:r>
    </w:p>
    <w:p w14:paraId="49793A11" w14:textId="77777777" w:rsidR="00E121E5" w:rsidRDefault="00E121E5" w:rsidP="00E121E5">
      <w:pPr>
        <w:pStyle w:val="ListParagraph"/>
        <w:numPr>
          <w:ilvl w:val="0"/>
          <w:numId w:val="31"/>
        </w:numPr>
      </w:pPr>
      <w:r>
        <w:t xml:space="preserve">Web-Server-B: </w:t>
      </w:r>
      <w:r w:rsidR="009E4A97">
        <w:t>W</w:t>
      </w:r>
    </w:p>
    <w:p w14:paraId="4AB575EB" w14:textId="77777777" w:rsidR="003F7CDF" w:rsidRDefault="009E4A97" w:rsidP="009E4A97">
      <w:pPr>
        <w:pStyle w:val="Heading3"/>
      </w:pPr>
      <w:r>
        <w:lastRenderedPageBreak/>
        <w:t>Final Result:</w:t>
      </w:r>
    </w:p>
    <w:p w14:paraId="2E7986BF" w14:textId="77777777" w:rsidR="009E4A97" w:rsidRDefault="009E4A97" w:rsidP="009E4A97">
      <w:r>
        <w:t xml:space="preserve">Based on the above tests, we can deduce that the following </w:t>
      </w:r>
      <w:proofErr w:type="spellStart"/>
      <w:r>
        <w:t>loadfactors</w:t>
      </w:r>
      <w:proofErr w:type="spellEnd"/>
      <w:r>
        <w:t xml:space="preserve"> yield the best performance:</w:t>
      </w:r>
    </w:p>
    <w:p w14:paraId="07332714" w14:textId="77777777" w:rsidR="009E4A97" w:rsidRDefault="009E4A97" w:rsidP="009E4A97">
      <w:r>
        <w:t xml:space="preserve">Web-Server-A: </w:t>
      </w:r>
      <w:r w:rsidRPr="009E4A97">
        <w:rPr>
          <w:color w:val="FF0000"/>
        </w:rPr>
        <w:t>&lt;&lt;ENTER THE LOAD FACTOR&gt;&gt;</w:t>
      </w:r>
    </w:p>
    <w:p w14:paraId="506EEE00" w14:textId="77777777" w:rsidR="009E4A97" w:rsidRDefault="009E4A97" w:rsidP="009E4A97">
      <w:r>
        <w:t xml:space="preserve">Web-Server-B: </w:t>
      </w:r>
      <w:r w:rsidRPr="009E4A97">
        <w:rPr>
          <w:color w:val="FF0000"/>
        </w:rPr>
        <w:t>&lt;&lt;ENTER THE LOAD FACTOR&gt;&gt;</w:t>
      </w:r>
    </w:p>
    <w:p w14:paraId="4AAD57A2" w14:textId="77777777" w:rsidR="009E4A97" w:rsidRPr="009E4A97" w:rsidRDefault="009E4A97" w:rsidP="009E4A97">
      <w:pPr>
        <w:rPr>
          <w:color w:val="FF0000"/>
        </w:rPr>
      </w:pPr>
      <w:r w:rsidRPr="009E4A97">
        <w:rPr>
          <w:color w:val="FF0000"/>
        </w:rPr>
        <w:t>&lt;&lt;THE MOST OPTIMUM LOAD FACTOR IS THE ONE THAT GIVES YOU THE BEST PERFORMANCE. IN MY EXMAPLE, I WOULD CHOOSE LOAD FACTORS (U &amp; W) AS THEY RESPONDED MUCH FASTER THAN (A &amp; B)&gt;&gt;</w:t>
      </w:r>
    </w:p>
    <w:p w14:paraId="7707AF53" w14:textId="77777777" w:rsidR="009E4A97" w:rsidRPr="009E4A97" w:rsidRDefault="009E4A97" w:rsidP="009E4A97"/>
    <w:sectPr w:rsidR="009E4A97" w:rsidRPr="009E4A97" w:rsidSect="00855982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9EA75" w14:textId="77777777" w:rsidR="001C34ED" w:rsidRDefault="001C34ED" w:rsidP="00855982">
      <w:pPr>
        <w:spacing w:after="0" w:line="240" w:lineRule="auto"/>
      </w:pPr>
      <w:r>
        <w:separator/>
      </w:r>
    </w:p>
  </w:endnote>
  <w:endnote w:type="continuationSeparator" w:id="0">
    <w:p w14:paraId="5A4E7F36" w14:textId="77777777" w:rsidR="001C34ED" w:rsidRDefault="001C34ED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90F7A5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379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A70590" w14:textId="77777777" w:rsidR="001C34ED" w:rsidRDefault="001C34ED" w:rsidP="00855982">
      <w:pPr>
        <w:spacing w:after="0" w:line="240" w:lineRule="auto"/>
      </w:pPr>
      <w:r>
        <w:separator/>
      </w:r>
    </w:p>
  </w:footnote>
  <w:footnote w:type="continuationSeparator" w:id="0">
    <w:p w14:paraId="18B16461" w14:textId="77777777" w:rsidR="001C34ED" w:rsidRDefault="001C34ED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6D76664"/>
    <w:multiLevelType w:val="hybridMultilevel"/>
    <w:tmpl w:val="8C483C68"/>
    <w:lvl w:ilvl="0" w:tplc="EC62FA4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C13250"/>
    <w:multiLevelType w:val="hybridMultilevel"/>
    <w:tmpl w:val="D4A8E128"/>
    <w:lvl w:ilvl="0" w:tplc="EC62FA4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9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8"/>
  </w:num>
  <w:num w:numId="30">
    <w:abstractNumId w:val="17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F24"/>
    <w:rsid w:val="00027CEE"/>
    <w:rsid w:val="00060643"/>
    <w:rsid w:val="001C34ED"/>
    <w:rsid w:val="001D3A7F"/>
    <w:rsid w:val="001D4362"/>
    <w:rsid w:val="002108E5"/>
    <w:rsid w:val="003A0F24"/>
    <w:rsid w:val="003F7CDF"/>
    <w:rsid w:val="004E15E7"/>
    <w:rsid w:val="005C1EBE"/>
    <w:rsid w:val="006B29A2"/>
    <w:rsid w:val="006C10F2"/>
    <w:rsid w:val="00732C3E"/>
    <w:rsid w:val="00775E95"/>
    <w:rsid w:val="007833A7"/>
    <w:rsid w:val="00855982"/>
    <w:rsid w:val="008B793A"/>
    <w:rsid w:val="008D3793"/>
    <w:rsid w:val="009E4A97"/>
    <w:rsid w:val="00A10484"/>
    <w:rsid w:val="00A128A5"/>
    <w:rsid w:val="00A737F5"/>
    <w:rsid w:val="00A83D3B"/>
    <w:rsid w:val="00AE32BA"/>
    <w:rsid w:val="00C37BD2"/>
    <w:rsid w:val="00C64122"/>
    <w:rsid w:val="00E121E5"/>
    <w:rsid w:val="00F97A9A"/>
    <w:rsid w:val="00FB4C92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B18FA"/>
  <w15:chartTrackingRefBased/>
  <w15:docId w15:val="{22ADBDF0-A681-431D-9746-87D2BDF3C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C37BD2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775E9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0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YOUR.SERVER.IADDRESS:80/load/cpu.ph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YOUR.SERVER.IADDRESS:80/load/io.php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YOUR.SERVER.IADDRESS:80/load/cpu.php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://YOUR.SERVER.IADDRESS:80/load/io.ph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hitl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52</TotalTime>
  <Pages>4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Rohit Lakhanpal</dc:creator>
  <cp:lastModifiedBy>Anthony Clapp</cp:lastModifiedBy>
  <cp:revision>14</cp:revision>
  <dcterms:created xsi:type="dcterms:W3CDTF">2017-04-27T11:52:00Z</dcterms:created>
  <dcterms:modified xsi:type="dcterms:W3CDTF">2018-09-10T04:03:00Z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